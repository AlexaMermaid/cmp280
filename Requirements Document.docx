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sdt>
      <w:sdtPr>
        <w:id w:val="-871914767"/>
        <w:docPartObj>
          <w:docPartGallery w:val="Cover Pages"/>
          <w:docPartUnique/>
        </w:docPartObj>
      </w:sdtPr>
      <w:sdtEndPr>
        <w:rPr>
          <w:color w:val="4472C4" w:themeColor="accent5"/>
          <w:sz w:val="24"/>
          <w:szCs w:val="24"/>
        </w:rPr>
      </w:sdtEndPr>
      <w:sdtContent>
        <w:p w:rsidR="004765EA" w:rsidRDefault="004765EA" w14:paraId="60C80BEF" w14:textId="56751DC8"/>
        <w:p w:rsidR="004765EA" w:rsidP="42DFE136" w:rsidRDefault="004765EA" w14:paraId="4F108A5E" w14:textId="3E0228FF"/>
        <w:p w:rsidR="004765EA" w:rsidP="42DFE136" w:rsidRDefault="004765EA" w14:paraId="65479E6A" w14:textId="66DEA3E8">
          <w:pPr>
            <w:rPr>
              <w:sz w:val="52"/>
              <w:szCs w:val="52"/>
            </w:rPr>
          </w:pPr>
        </w:p>
        <w:p w:rsidR="004765EA" w:rsidP="42DFE136" w:rsidRDefault="1DAE4761" w14:paraId="51B9061F" w14:textId="6D694D1C">
          <w:pPr>
            <w:ind w:left="4680" w:firstLine="360"/>
            <w:rPr>
              <w:sz w:val="52"/>
              <w:szCs w:val="52"/>
            </w:rPr>
          </w:pPr>
          <w:r w:rsidRPr="42DFE136">
            <w:rPr>
              <w:sz w:val="52"/>
              <w:szCs w:val="52"/>
            </w:rPr>
            <w:t>28 November, 2023</w:t>
          </w:r>
        </w:p>
        <w:p w:rsidR="004765EA" w:rsidP="42DFE136" w:rsidRDefault="004765EA" w14:paraId="52BCCAA2" w14:textId="0864CF09"/>
        <w:p w:rsidR="004765EA" w:rsidP="42DFE136" w:rsidRDefault="004765EA" w14:paraId="0F046BA9" w14:textId="4CA8AD63"/>
        <w:p w:rsidR="004765EA" w:rsidP="42DFE136" w:rsidRDefault="004765EA" w14:paraId="5A33FA43" w14:textId="3DD07CED"/>
        <w:p w:rsidR="004765EA" w:rsidP="42DFE136" w:rsidRDefault="004765EA" w14:paraId="3AA9E9C0" w14:textId="0192B6E6"/>
        <w:p w:rsidR="004765EA" w:rsidP="42DFE136" w:rsidRDefault="004765EA" w14:paraId="44EE3C34" w14:textId="3B744F62"/>
        <w:p w:rsidR="004765EA" w:rsidP="42DFE136" w:rsidRDefault="004765EA" w14:paraId="7786F9E2" w14:textId="2DAB8066"/>
        <w:p w:rsidR="004765EA" w:rsidP="42DFE136" w:rsidRDefault="004765EA" w14:paraId="53D9A1FA" w14:textId="68BDB522"/>
        <w:p w:rsidR="004765EA" w:rsidP="42DFE136" w:rsidRDefault="004765EA" w14:paraId="7B9D4269" w14:textId="156EABB7">
          <w:pPr>
            <w:ind w:left="1800" w:firstLine="360"/>
            <w:jc w:val="center"/>
            <w:rPr>
              <w:sz w:val="48"/>
              <w:szCs w:val="48"/>
            </w:rPr>
          </w:pPr>
        </w:p>
        <w:p w:rsidR="004765EA" w:rsidP="42DFE136" w:rsidRDefault="004765EA" w14:paraId="7796C777" w14:textId="431098EF">
          <w:pPr>
            <w:ind w:left="1800" w:firstLine="360"/>
            <w:jc w:val="center"/>
            <w:rPr>
              <w:sz w:val="48"/>
              <w:szCs w:val="48"/>
            </w:rPr>
          </w:pPr>
        </w:p>
        <w:p w:rsidR="004765EA" w:rsidP="42DFE136" w:rsidRDefault="1DAE4761" w14:paraId="4B5D1142" w14:textId="7507EA77">
          <w:pPr>
            <w:ind w:left="1800" w:firstLine="360"/>
            <w:jc w:val="center"/>
            <w:rPr>
              <w:sz w:val="48"/>
              <w:szCs w:val="48"/>
            </w:rPr>
          </w:pPr>
          <w:r w:rsidRPr="42DFE136">
            <w:rPr>
              <w:sz w:val="48"/>
              <w:szCs w:val="48"/>
            </w:rPr>
            <w:t>FitWell S</w:t>
          </w:r>
          <w:r w:rsidRPr="42DFE136" w:rsidR="7F9B0F16">
            <w:rPr>
              <w:sz w:val="48"/>
              <w:szCs w:val="48"/>
            </w:rPr>
            <w:t xml:space="preserve">YSTEM REQUIREMENTS </w:t>
          </w:r>
        </w:p>
        <w:p w:rsidR="004765EA" w:rsidP="42DFE136" w:rsidRDefault="7F9B0F16" w14:paraId="1FA684D5" w14:textId="1E5787DD">
          <w:pPr>
            <w:ind w:left="4680"/>
            <w:jc w:val="center"/>
            <w:rPr>
              <w:sz w:val="48"/>
              <w:szCs w:val="48"/>
            </w:rPr>
          </w:pPr>
          <w:r w:rsidRPr="5B6609DE">
            <w:rPr>
              <w:sz w:val="48"/>
              <w:szCs w:val="48"/>
            </w:rPr>
            <w:t xml:space="preserve">     </w:t>
          </w:r>
          <w:r>
            <w:tab/>
          </w:r>
          <w:r>
            <w:tab/>
          </w:r>
          <w:r w:rsidRPr="5B6609DE">
            <w:rPr>
              <w:sz w:val="48"/>
              <w:szCs w:val="48"/>
            </w:rPr>
            <w:t xml:space="preserve">  DOCUMENT</w:t>
          </w:r>
        </w:p>
        <w:p w:rsidR="004765EA" w:rsidP="42DFE136" w:rsidRDefault="7F9B0F16" w14:paraId="2FA9BBBB" w14:textId="381C0BBE">
          <w:pPr>
            <w:ind w:left="5040" w:firstLine="360"/>
            <w:jc w:val="center"/>
            <w:rPr>
              <w:sz w:val="48"/>
              <w:szCs w:val="48"/>
            </w:rPr>
          </w:pPr>
          <w:r w:rsidRPr="42DFE136">
            <w:rPr>
              <w:sz w:val="40"/>
              <w:szCs w:val="40"/>
            </w:rPr>
            <w:t xml:space="preserve">                     DRAFT</w:t>
          </w:r>
        </w:p>
        <w:p w:rsidR="004765EA" w:rsidP="42DFE136" w:rsidRDefault="004765EA" w14:paraId="0E920DF2" w14:textId="336FF8B9">
          <w:pPr>
            <w:ind w:left="5040" w:firstLine="360"/>
            <w:jc w:val="center"/>
            <w:rPr>
              <w:sz w:val="40"/>
              <w:szCs w:val="40"/>
            </w:rPr>
          </w:pPr>
        </w:p>
        <w:p w:rsidR="004765EA" w:rsidP="42DFE136" w:rsidRDefault="7F9B0F16" w14:paraId="14BA5F92" w14:textId="5F732CC1">
          <w:pPr>
            <w:ind w:left="6840" w:firstLine="360"/>
            <w:jc w:val="center"/>
            <w:rPr>
              <w:sz w:val="40"/>
              <w:szCs w:val="40"/>
            </w:rPr>
          </w:pPr>
          <w:r w:rsidRPr="42DFE136">
            <w:rPr>
              <w:sz w:val="32"/>
              <w:szCs w:val="32"/>
            </w:rPr>
            <w:t>RAM</w:t>
          </w:r>
        </w:p>
        <w:p w:rsidR="004765EA" w:rsidP="42DFE136" w:rsidRDefault="7F9B0F16" w14:paraId="4810FFE6" w14:textId="01BEB7DB">
          <w:pPr>
            <w:ind w:left="5040" w:firstLine="360"/>
            <w:jc w:val="center"/>
            <w:rPr>
              <w:sz w:val="32"/>
              <w:szCs w:val="32"/>
            </w:rPr>
          </w:pPr>
          <w:r w:rsidRPr="42DFE136">
            <w:rPr>
              <w:sz w:val="32"/>
              <w:szCs w:val="32"/>
            </w:rPr>
            <w:t>MIKEY, RYAN, ALEXA</w:t>
          </w:r>
        </w:p>
        <w:p w:rsidR="004765EA" w:rsidP="42DFE136" w:rsidRDefault="004765EA" w14:paraId="65C2D47E" w14:textId="344FDE5E"/>
        <w:p w:rsidR="004765EA" w:rsidP="42DFE136" w:rsidRDefault="004765EA" w14:paraId="7196364E" w14:textId="071031EE"/>
        <w:p w:rsidR="004765EA" w:rsidP="42DFE136" w:rsidRDefault="004765EA" w14:paraId="667A84F1" w14:textId="1CE4444E">
          <w:pPr>
            <w:rPr>
              <w:caps/>
              <w:color w:val="4472C4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1CC2A458" wp14:editId="722778A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rto="http://schemas.microsoft.com/office/word/2006/arto" xmlns:a="http://schemas.openxmlformats.org/drawingml/2006/main">
                <w:pict w14:anchorId="78811F26">
                  <v:group id="Group 114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spid="_x0000_s1026" w14:anchorId="670AE3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style="position:absolute;width:2286;height:87820;visibility:visible;mso-wrap-style:square;v-text-anchor:middle" o:spid="_x0000_s1027" fillcolor="#ed7d31 [32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/>
                    <v:rect id="Rectangle 116" style="position:absolute;top:89154;width:2286;height:2286;visibility:visible;mso-wrap-style:square;v-text-anchor:middle" o:spid="_x0000_s1028" fillcolor="#5b9bd5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olor w:val="4472C4" w:themeColor="accent5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aps w:val="0"/>
          <w:sz w:val="22"/>
          <w:szCs w:val="22"/>
        </w:rPr>
        <w:id w:val="1764108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65EA" w:rsidRDefault="004765EA" w14:paraId="0C57206A" w14:textId="29797BE9">
          <w:pPr>
            <w:pStyle w:val="TOCHeading"/>
          </w:pPr>
          <w:r>
            <w:t>Table of Contents</w:t>
          </w:r>
        </w:p>
        <w:p w:rsidR="004765EA" w:rsidRDefault="004765EA" w14:paraId="08A05082" w14:textId="26911DFC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33672738">
            <w:r w:rsidRPr="00082448">
              <w:rPr>
                <w:rStyle w:val="Hyperlink"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5EA" w:rsidRDefault="00127E24" w14:paraId="093D33EB" w14:textId="37A7BAD7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history="1" w:anchor="_Toc133672739">
            <w:r w:rsidRPr="00082448" w:rsidR="004765EA">
              <w:rPr>
                <w:rStyle w:val="Hyperlink"/>
                <w:bCs/>
                <w:noProof/>
              </w:rPr>
              <w:t>Description Model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_Toc133672739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4765EA">
              <w:rPr>
                <w:noProof/>
                <w:webHidden/>
              </w:rPr>
              <w:t>1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:rsidR="004765EA" w:rsidRDefault="00127E24" w14:paraId="0BFD63B0" w14:textId="3BA465A2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history="1" w:anchor="_Toc133672740">
            <w:r w:rsidRPr="00082448" w:rsidR="004765EA">
              <w:rPr>
                <w:rStyle w:val="Hyperlink"/>
                <w:bCs/>
                <w:noProof/>
              </w:rPr>
              <w:t>Class Diagram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_Toc133672740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4765EA">
              <w:rPr>
                <w:noProof/>
                <w:webHidden/>
              </w:rPr>
              <w:t>1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:rsidR="004765EA" w:rsidRDefault="00127E24" w14:paraId="12E61BF3" w14:textId="61CEA425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history="1" w:anchor="_Toc133672741">
            <w:r w:rsidRPr="00082448" w:rsidR="004765EA">
              <w:rPr>
                <w:rStyle w:val="Hyperlink"/>
                <w:bCs/>
                <w:noProof/>
              </w:rPr>
              <w:t>Use Case Diagram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_Toc133672741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4765EA">
              <w:rPr>
                <w:noProof/>
                <w:webHidden/>
              </w:rPr>
              <w:t>1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:rsidR="004765EA" w:rsidRDefault="00127E24" w14:paraId="20CAF7EB" w14:textId="242E48DB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history="1" w:anchor="_Toc133672742">
            <w:r w:rsidRPr="00082448" w:rsidR="004765EA">
              <w:rPr>
                <w:rStyle w:val="Hyperlink"/>
                <w:bCs/>
                <w:noProof/>
              </w:rPr>
              <w:t>Use Case Scenarios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_Toc133672742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4765EA">
              <w:rPr>
                <w:noProof/>
                <w:webHidden/>
              </w:rPr>
              <w:t>1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:rsidR="004765EA" w:rsidRDefault="00127E24" w14:paraId="2595C684" w14:textId="65ADB5A4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history="1" w:anchor="_Toc133672743">
            <w:r w:rsidRPr="00082448" w:rsidR="004765EA">
              <w:rPr>
                <w:rStyle w:val="Hyperlink"/>
                <w:bCs/>
                <w:noProof/>
              </w:rPr>
              <w:t>System Sequence Charts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_Toc133672743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4765EA">
              <w:rPr>
                <w:noProof/>
                <w:webHidden/>
              </w:rPr>
              <w:t>1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:rsidR="004765EA" w:rsidRDefault="004765EA" w14:paraId="3F28ECE3" w14:textId="2014958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  <w:p w:rsidR="004765EA" w:rsidRDefault="00127E24" w14:paraId="05834127" w14:textId="7810FF8E"/>
      </w:sdtContent>
    </w:sdt>
    <w:p w:rsidRPr="004765EA" w:rsidR="0060299B" w:rsidRDefault="0081513C" w14:paraId="3D4AC0B3" w14:textId="2ED175D5">
      <w:pPr>
        <w:pStyle w:val="Heading1"/>
        <w:rPr>
          <w:b/>
          <w:bCs/>
        </w:rPr>
      </w:pPr>
      <w:bookmarkStart w:name="_Toc133672738" w:id="0"/>
      <w:r w:rsidRPr="004765EA">
        <w:rPr>
          <w:b/>
          <w:bCs/>
        </w:rPr>
        <w:t>Introduction</w:t>
      </w:r>
      <w:bookmarkEnd w:id="0"/>
    </w:p>
    <w:p w:rsidRPr="004765EA" w:rsidR="0081513C" w:rsidP="2DDFD817" w:rsidRDefault="60078F70" w14:paraId="77CF7AF3" w14:textId="0C198C41">
      <w:pPr>
        <w:pStyle w:val="BodyText"/>
        <w:rPr>
          <w:i w:val="1"/>
          <w:iCs w:val="1"/>
        </w:rPr>
      </w:pPr>
      <w:r w:rsidRPr="2DDFD817" w:rsidR="60078F70">
        <w:rPr>
          <w:i w:val="1"/>
          <w:iCs w:val="1"/>
        </w:rPr>
        <w:t xml:space="preserve">The purpose of this document is to </w:t>
      </w:r>
      <w:r w:rsidRPr="2DDFD817" w:rsidR="60078F70">
        <w:rPr>
          <w:i w:val="1"/>
          <w:iCs w:val="1"/>
        </w:rPr>
        <w:t>provide</w:t>
      </w:r>
      <w:r w:rsidRPr="2DDFD817" w:rsidR="60078F70">
        <w:rPr>
          <w:i w:val="1"/>
          <w:iCs w:val="1"/>
        </w:rPr>
        <w:t xml:space="preserve"> </w:t>
      </w:r>
      <w:r w:rsidRPr="2DDFD817" w:rsidR="19471224">
        <w:rPr>
          <w:i w:val="1"/>
          <w:iCs w:val="1"/>
        </w:rPr>
        <w:t xml:space="preserve">a clear and descriptive outline of the requirements of </w:t>
      </w:r>
      <w:r w:rsidRPr="2DDFD817" w:rsidR="66357F4E">
        <w:rPr>
          <w:i w:val="1"/>
          <w:iCs w:val="1"/>
        </w:rPr>
        <w:t>the FitWell app</w:t>
      </w:r>
      <w:r w:rsidRPr="2DDFD817" w:rsidR="19471224">
        <w:rPr>
          <w:i w:val="1"/>
          <w:iCs w:val="1"/>
        </w:rPr>
        <w:t>, as well as the stakeholders who will be using our app</w:t>
      </w:r>
      <w:r w:rsidRPr="2DDFD817" w:rsidR="6B89859F">
        <w:rPr>
          <w:i w:val="1"/>
          <w:iCs w:val="1"/>
        </w:rPr>
        <w:t xml:space="preserve">. This document </w:t>
      </w:r>
      <w:r w:rsidRPr="2DDFD817" w:rsidR="6B89859F">
        <w:rPr>
          <w:i w:val="1"/>
          <w:iCs w:val="1"/>
        </w:rPr>
        <w:t>contains</w:t>
      </w:r>
      <w:r w:rsidRPr="2DDFD817" w:rsidR="6B89859F">
        <w:rPr>
          <w:i w:val="1"/>
          <w:iCs w:val="1"/>
        </w:rPr>
        <w:t xml:space="preserve"> a description model, which will outline the requirements of our system using the functions described in our project plan. </w:t>
      </w:r>
      <w:r w:rsidRPr="2DDFD817" w:rsidR="74E923F5">
        <w:rPr>
          <w:i w:val="1"/>
          <w:iCs w:val="1"/>
        </w:rPr>
        <w:t xml:space="preserve">It will also </w:t>
      </w:r>
      <w:r w:rsidRPr="2DDFD817" w:rsidR="74E923F5">
        <w:rPr>
          <w:i w:val="1"/>
          <w:iCs w:val="1"/>
        </w:rPr>
        <w:t>contain</w:t>
      </w:r>
      <w:r w:rsidRPr="2DDFD817" w:rsidR="74E923F5">
        <w:rPr>
          <w:i w:val="1"/>
          <w:iCs w:val="1"/>
        </w:rPr>
        <w:t xml:space="preserve"> a class diagram, which shows </w:t>
      </w:r>
      <w:r w:rsidRPr="2DDFD817" w:rsidR="352453F4">
        <w:rPr>
          <w:i w:val="1"/>
          <w:iCs w:val="1"/>
        </w:rPr>
        <w:t>all</w:t>
      </w:r>
      <w:r w:rsidRPr="2DDFD817" w:rsidR="74E923F5">
        <w:rPr>
          <w:i w:val="1"/>
          <w:iCs w:val="1"/>
        </w:rPr>
        <w:t xml:space="preserve"> the app’s objects, with their attributes and methods that will be used. </w:t>
      </w:r>
      <w:r w:rsidRPr="2DDFD817" w:rsidR="64196792">
        <w:rPr>
          <w:i w:val="1"/>
          <w:iCs w:val="1"/>
        </w:rPr>
        <w:t xml:space="preserve">It also </w:t>
      </w:r>
      <w:r w:rsidRPr="2DDFD817" w:rsidR="64196792">
        <w:rPr>
          <w:i w:val="1"/>
          <w:iCs w:val="1"/>
        </w:rPr>
        <w:t>contains</w:t>
      </w:r>
      <w:r w:rsidRPr="2DDFD817" w:rsidR="64196792">
        <w:rPr>
          <w:i w:val="1"/>
          <w:iCs w:val="1"/>
        </w:rPr>
        <w:t xml:space="preserve"> a use case diagram along with use case scenarios, which will show the user’s interactions with the system, as well as </w:t>
      </w:r>
      <w:r w:rsidRPr="2DDFD817" w:rsidR="2FDDA860">
        <w:rPr>
          <w:i w:val="1"/>
          <w:iCs w:val="1"/>
        </w:rPr>
        <w:t xml:space="preserve">a full description of what happens during these interactions. Lastly, it will </w:t>
      </w:r>
      <w:r w:rsidRPr="2DDFD817" w:rsidR="2FDDA860">
        <w:rPr>
          <w:i w:val="1"/>
          <w:iCs w:val="1"/>
        </w:rPr>
        <w:t>contain</w:t>
      </w:r>
      <w:r w:rsidRPr="2DDFD817" w:rsidR="2FDDA860">
        <w:rPr>
          <w:i w:val="1"/>
          <w:iCs w:val="1"/>
        </w:rPr>
        <w:t xml:space="preserve"> a system sequence diagram</w:t>
      </w:r>
      <w:r w:rsidRPr="2DDFD817" w:rsidR="508B35C7">
        <w:rPr>
          <w:i w:val="1"/>
          <w:iCs w:val="1"/>
        </w:rPr>
        <w:t xml:space="preserve">, which will show inputs and outputs of our system in time sequence, using the user’s interactions with the app. </w:t>
      </w:r>
    </w:p>
    <w:p w:rsidRPr="004765EA" w:rsidR="0060299B" w:rsidP="0081513C" w:rsidRDefault="0081513C" w14:paraId="6DACBA01" w14:textId="7B93EB3D">
      <w:pPr>
        <w:pStyle w:val="Heading1"/>
        <w:rPr>
          <w:b w:val="1"/>
          <w:bCs w:val="1"/>
        </w:rPr>
      </w:pPr>
      <w:bookmarkStart w:name="_Toc133672739" w:id="1"/>
      <w:r w:rsidRPr="0E4701A8" w:rsidR="0081513C">
        <w:rPr>
          <w:b w:val="1"/>
          <w:bCs w:val="1"/>
        </w:rPr>
        <w:t>Description Model</w:t>
      </w:r>
      <w:bookmarkEnd w:id="1"/>
      <w:r w:rsidRPr="0E4701A8" w:rsidR="00AA100A">
        <w:rPr>
          <w:b w:val="1"/>
          <w:bCs w:val="1"/>
        </w:rPr>
        <w:t xml:space="preserve"> - </w:t>
      </w:r>
      <w:r w:rsidRPr="0E4701A8" w:rsidR="2D1819AC">
        <w:rPr>
          <w:b w:val="1"/>
          <w:bCs w:val="1"/>
        </w:rPr>
        <w:t>Mikey</w:t>
      </w:r>
    </w:p>
    <w:p w:rsidR="62BF7629" w:rsidP="2DDFD817" w:rsidRDefault="62BF7629" w14:paraId="453E300D" w14:textId="7364EEFD">
      <w:pPr>
        <w:pStyle w:val="BodyText"/>
        <w:rPr>
          <w:i w:val="1"/>
          <w:iCs w:val="1"/>
        </w:rPr>
      </w:pPr>
      <w:r w:rsidRPr="2DDFD817" w:rsidR="0081513C">
        <w:rPr>
          <w:i w:val="1"/>
          <w:iCs w:val="1"/>
        </w:rPr>
        <w:t>Using text, describe the requirements for your system</w:t>
      </w:r>
      <w:r w:rsidRPr="2DDFD817" w:rsidR="0081513C">
        <w:rPr>
          <w:i w:val="1"/>
          <w:iCs w:val="1"/>
        </w:rPr>
        <w:t xml:space="preserve">.  </w:t>
      </w:r>
      <w:r w:rsidRPr="2DDFD817" w:rsidR="0081513C">
        <w:rPr>
          <w:i w:val="1"/>
          <w:iCs w:val="1"/>
        </w:rPr>
        <w:t>Expand on the function section from your project plan.</w:t>
      </w:r>
      <w:r w:rsidRPr="2DDFD817" w:rsidR="00027DE8">
        <w:rPr>
          <w:i w:val="1"/>
          <w:iCs w:val="1"/>
        </w:rPr>
        <w:t xml:space="preserve"> Include requirements for the following categories: Output, Input, Processes, Performance and Security.</w:t>
      </w:r>
    </w:p>
    <w:p w:rsidRPr="004765EA" w:rsidR="0081513C" w:rsidP="2DDFD817" w:rsidRDefault="0081513C" w14:paraId="4459C533" w14:textId="4DE1089B">
      <w:pPr>
        <w:pStyle w:val="BodyText"/>
        <w:rPr>
          <w:b w:val="1"/>
          <w:bCs w:val="1"/>
          <w:i w:val="1"/>
          <w:iCs w:val="1"/>
        </w:rPr>
      </w:pPr>
      <w:r w:rsidRPr="2DDFD817" w:rsidR="2E24F7E4">
        <w:rPr>
          <w:b w:val="1"/>
          <w:bCs w:val="1"/>
          <w:i w:val="1"/>
          <w:iCs w:val="1"/>
        </w:rPr>
        <w:t>Output</w:t>
      </w:r>
      <w:r w:rsidRPr="2DDFD817" w:rsidR="04DED09E">
        <w:rPr>
          <w:b w:val="1"/>
          <w:bCs w:val="1"/>
          <w:i w:val="1"/>
          <w:iCs w:val="1"/>
        </w:rPr>
        <w:t xml:space="preserve"> – </w:t>
      </w:r>
      <w:r w:rsidRPr="2DDFD817" w:rsidR="04DED09E">
        <w:rPr>
          <w:b w:val="0"/>
          <w:bCs w:val="0"/>
          <w:i w:val="1"/>
          <w:iCs w:val="1"/>
        </w:rPr>
        <w:t xml:space="preserve">The app will send notifications to </w:t>
      </w:r>
      <w:r w:rsidRPr="2DDFD817" w:rsidR="4C1546F2">
        <w:rPr>
          <w:b w:val="0"/>
          <w:bCs w:val="0"/>
          <w:i w:val="1"/>
          <w:iCs w:val="1"/>
        </w:rPr>
        <w:t>the user</w:t>
      </w:r>
      <w:r w:rsidRPr="2DDFD817" w:rsidR="04DED09E">
        <w:rPr>
          <w:b w:val="0"/>
          <w:bCs w:val="0"/>
          <w:i w:val="1"/>
          <w:iCs w:val="1"/>
        </w:rPr>
        <w:t xml:space="preserve">, which will </w:t>
      </w:r>
      <w:r w:rsidRPr="2DDFD817" w:rsidR="04DED09E">
        <w:rPr>
          <w:b w:val="0"/>
          <w:bCs w:val="0"/>
          <w:i w:val="1"/>
          <w:iCs w:val="1"/>
        </w:rPr>
        <w:t>contain</w:t>
      </w:r>
      <w:r w:rsidRPr="2DDFD817" w:rsidR="04DED09E">
        <w:rPr>
          <w:b w:val="0"/>
          <w:bCs w:val="0"/>
          <w:i w:val="1"/>
          <w:iCs w:val="1"/>
        </w:rPr>
        <w:t xml:space="preserve"> a message or a reminder for a scheduled </w:t>
      </w:r>
      <w:r w:rsidRPr="2DDFD817" w:rsidR="28B88CAA">
        <w:rPr>
          <w:b w:val="0"/>
          <w:bCs w:val="0"/>
          <w:i w:val="1"/>
          <w:iCs w:val="1"/>
        </w:rPr>
        <w:t>exercise</w:t>
      </w:r>
      <w:r w:rsidRPr="2DDFD817" w:rsidR="04DED09E">
        <w:rPr>
          <w:b w:val="0"/>
          <w:bCs w:val="0"/>
          <w:i w:val="1"/>
          <w:iCs w:val="1"/>
        </w:rPr>
        <w:t xml:space="preserve">. The app will also send intensity suggestions, such as taking a rest day or to </w:t>
      </w:r>
      <w:r w:rsidRPr="2DDFD817" w:rsidR="6FC23794">
        <w:rPr>
          <w:b w:val="0"/>
          <w:bCs w:val="0"/>
          <w:i w:val="1"/>
          <w:iCs w:val="1"/>
        </w:rPr>
        <w:t>exercise</w:t>
      </w:r>
      <w:r w:rsidRPr="2DDFD817" w:rsidR="04DED09E">
        <w:rPr>
          <w:b w:val="0"/>
          <w:bCs w:val="0"/>
          <w:i w:val="1"/>
          <w:iCs w:val="1"/>
        </w:rPr>
        <w:t xml:space="preserve"> with more or less effort. </w:t>
      </w:r>
    </w:p>
    <w:p w:rsidRPr="004765EA" w:rsidR="0081513C" w:rsidP="2DDFD817" w:rsidRDefault="0081513C" w14:paraId="08CABCB1" w14:textId="72BFE9C6">
      <w:pPr>
        <w:pStyle w:val="BodyText"/>
        <w:rPr>
          <w:b w:val="0"/>
          <w:bCs w:val="0"/>
          <w:i w:val="1"/>
          <w:iCs w:val="1"/>
        </w:rPr>
      </w:pPr>
      <w:r w:rsidRPr="2DDFD817" w:rsidR="2E24F7E4">
        <w:rPr>
          <w:b w:val="1"/>
          <w:bCs w:val="1"/>
          <w:i w:val="1"/>
          <w:iCs w:val="1"/>
        </w:rPr>
        <w:t xml:space="preserve">Input – </w:t>
      </w:r>
      <w:r w:rsidRPr="2DDFD817" w:rsidR="5282E612">
        <w:rPr>
          <w:b w:val="0"/>
          <w:bCs w:val="0"/>
          <w:i w:val="1"/>
          <w:iCs w:val="1"/>
        </w:rPr>
        <w:t xml:space="preserve">User can create and input information into a program, such as length of program, </w:t>
      </w:r>
      <w:r w:rsidRPr="2DDFD817" w:rsidR="19B9C39A">
        <w:rPr>
          <w:b w:val="0"/>
          <w:bCs w:val="0"/>
          <w:i w:val="1"/>
          <w:iCs w:val="1"/>
        </w:rPr>
        <w:t>exercise</w:t>
      </w:r>
      <w:r w:rsidRPr="2DDFD817" w:rsidR="5282E612">
        <w:rPr>
          <w:b w:val="0"/>
          <w:bCs w:val="0"/>
          <w:i w:val="1"/>
          <w:iCs w:val="1"/>
        </w:rPr>
        <w:t xml:space="preserve"> </w:t>
      </w:r>
      <w:r w:rsidRPr="2DDFD817" w:rsidR="5282E612">
        <w:rPr>
          <w:b w:val="0"/>
          <w:bCs w:val="0"/>
          <w:i w:val="1"/>
          <w:iCs w:val="1"/>
        </w:rPr>
        <w:t>selection</w:t>
      </w:r>
      <w:r w:rsidRPr="2DDFD817" w:rsidR="5282E612">
        <w:rPr>
          <w:b w:val="0"/>
          <w:bCs w:val="0"/>
          <w:i w:val="1"/>
          <w:iCs w:val="1"/>
        </w:rPr>
        <w:t xml:space="preserve">, weights used, reps done, duration of workout. </w:t>
      </w:r>
      <w:r w:rsidRPr="2DDFD817" w:rsidR="4843C627">
        <w:rPr>
          <w:b w:val="0"/>
          <w:bCs w:val="0"/>
          <w:i w:val="1"/>
          <w:iCs w:val="1"/>
        </w:rPr>
        <w:t>Users</w:t>
      </w:r>
      <w:r w:rsidRPr="2DDFD817" w:rsidR="5282E612">
        <w:rPr>
          <w:b w:val="0"/>
          <w:bCs w:val="0"/>
          <w:i w:val="1"/>
          <w:iCs w:val="1"/>
        </w:rPr>
        <w:t xml:space="preserve"> can also input goals, </w:t>
      </w:r>
      <w:r w:rsidRPr="2DDFD817" w:rsidR="5282E612">
        <w:rPr>
          <w:b w:val="0"/>
          <w:bCs w:val="0"/>
          <w:i w:val="1"/>
          <w:iCs w:val="1"/>
        </w:rPr>
        <w:t>response</w:t>
      </w:r>
      <w:r w:rsidRPr="2DDFD817" w:rsidR="03A36D7A">
        <w:rPr>
          <w:b w:val="0"/>
          <w:bCs w:val="0"/>
          <w:i w:val="1"/>
          <w:iCs w:val="1"/>
        </w:rPr>
        <w:t>s</w:t>
      </w:r>
      <w:r w:rsidRPr="2DDFD817" w:rsidR="03A36D7A">
        <w:rPr>
          <w:b w:val="0"/>
          <w:bCs w:val="0"/>
          <w:i w:val="1"/>
          <w:iCs w:val="1"/>
        </w:rPr>
        <w:t xml:space="preserve"> and feedback. </w:t>
      </w:r>
    </w:p>
    <w:p w:rsidRPr="004765EA" w:rsidR="0081513C" w:rsidP="2DDFD817" w:rsidRDefault="0081513C" w14:paraId="6F9E5904" w14:textId="23F8D3A5">
      <w:pPr>
        <w:pStyle w:val="BodyText"/>
        <w:rPr>
          <w:b w:val="0"/>
          <w:bCs w:val="0"/>
          <w:i w:val="1"/>
          <w:iCs w:val="1"/>
        </w:rPr>
      </w:pPr>
      <w:r w:rsidRPr="2DDFD817" w:rsidR="2E24F7E4">
        <w:rPr>
          <w:b w:val="1"/>
          <w:bCs w:val="1"/>
          <w:i w:val="1"/>
          <w:iCs w:val="1"/>
        </w:rPr>
        <w:t>Processes</w:t>
      </w:r>
      <w:r w:rsidRPr="2DDFD817" w:rsidR="0795063B">
        <w:rPr>
          <w:b w:val="1"/>
          <w:bCs w:val="1"/>
          <w:i w:val="1"/>
          <w:iCs w:val="1"/>
        </w:rPr>
        <w:t xml:space="preserve"> – </w:t>
      </w:r>
      <w:r w:rsidRPr="2DDFD817" w:rsidR="0795063B">
        <w:rPr>
          <w:b w:val="0"/>
          <w:bCs w:val="0"/>
          <w:i w:val="1"/>
          <w:iCs w:val="1"/>
        </w:rPr>
        <w:t xml:space="preserve">User will need a smartphone, and a smart watch if they wish to use smartwatch features of the app. </w:t>
      </w:r>
      <w:r w:rsidRPr="2DDFD817" w:rsidR="6A49995B">
        <w:rPr>
          <w:b w:val="0"/>
          <w:bCs w:val="0"/>
          <w:i w:val="1"/>
          <w:iCs w:val="1"/>
        </w:rPr>
        <w:t xml:space="preserve">User will need to create an account, password must be at least 8 characters with an uppercase letter, number, and </w:t>
      </w:r>
      <w:r w:rsidRPr="2DDFD817" w:rsidR="6A49995B">
        <w:rPr>
          <w:b w:val="0"/>
          <w:bCs w:val="0"/>
          <w:i w:val="1"/>
          <w:iCs w:val="1"/>
        </w:rPr>
        <w:t>a special character</w:t>
      </w:r>
      <w:r w:rsidRPr="2DDFD817" w:rsidR="6A49995B">
        <w:rPr>
          <w:b w:val="0"/>
          <w:bCs w:val="0"/>
          <w:i w:val="1"/>
          <w:iCs w:val="1"/>
        </w:rPr>
        <w:t xml:space="preserve">, username must be unique. </w:t>
      </w:r>
      <w:r w:rsidRPr="2DDFD817" w:rsidR="6F7909F6">
        <w:rPr>
          <w:b w:val="0"/>
          <w:bCs w:val="0"/>
          <w:i w:val="1"/>
          <w:iCs w:val="1"/>
        </w:rPr>
        <w:t xml:space="preserve">The app will need to connect to a smartwatch to read data from the </w:t>
      </w:r>
      <w:r w:rsidRPr="2DDFD817" w:rsidR="607F7041">
        <w:rPr>
          <w:b w:val="0"/>
          <w:bCs w:val="0"/>
          <w:i w:val="1"/>
          <w:iCs w:val="1"/>
        </w:rPr>
        <w:t>watch (</w:t>
      </w:r>
      <w:r w:rsidRPr="2DDFD817" w:rsidR="6F7909F6">
        <w:rPr>
          <w:b w:val="0"/>
          <w:bCs w:val="0"/>
          <w:i w:val="1"/>
          <w:iCs w:val="1"/>
        </w:rPr>
        <w:t xml:space="preserve">heart rate, calories burned). The app will work with an embedded database to </w:t>
      </w:r>
      <w:r w:rsidRPr="2DDFD817" w:rsidR="6F7909F6">
        <w:rPr>
          <w:b w:val="0"/>
          <w:bCs w:val="0"/>
          <w:i w:val="1"/>
          <w:iCs w:val="1"/>
        </w:rPr>
        <w:t>provide</w:t>
      </w:r>
      <w:r w:rsidRPr="2DDFD817" w:rsidR="6F7909F6">
        <w:rPr>
          <w:b w:val="0"/>
          <w:bCs w:val="0"/>
          <w:i w:val="1"/>
          <w:iCs w:val="1"/>
        </w:rPr>
        <w:t xml:space="preserve"> a variety of </w:t>
      </w:r>
      <w:r w:rsidRPr="2DDFD817" w:rsidR="37B0B431">
        <w:rPr>
          <w:b w:val="0"/>
          <w:bCs w:val="0"/>
          <w:i w:val="1"/>
          <w:iCs w:val="1"/>
        </w:rPr>
        <w:t>exercise</w:t>
      </w:r>
      <w:r w:rsidRPr="2DDFD817" w:rsidR="6F7909F6">
        <w:rPr>
          <w:b w:val="0"/>
          <w:bCs w:val="0"/>
          <w:i w:val="1"/>
          <w:iCs w:val="1"/>
        </w:rPr>
        <w:t xml:space="preserve"> selections. </w:t>
      </w:r>
    </w:p>
    <w:p w:rsidRPr="004765EA" w:rsidR="0081513C" w:rsidP="2DDFD817" w:rsidRDefault="0081513C" w14:paraId="48398D8C" w14:textId="091B2A01">
      <w:pPr>
        <w:pStyle w:val="BodyText"/>
        <w:rPr>
          <w:b w:val="0"/>
          <w:bCs w:val="0"/>
          <w:i w:val="1"/>
          <w:iCs w:val="1"/>
        </w:rPr>
      </w:pPr>
      <w:r w:rsidRPr="2DDFD817" w:rsidR="2E24F7E4">
        <w:rPr>
          <w:b w:val="1"/>
          <w:bCs w:val="1"/>
          <w:i w:val="1"/>
          <w:iCs w:val="1"/>
        </w:rPr>
        <w:t>Performance</w:t>
      </w:r>
      <w:r w:rsidRPr="2DDFD817" w:rsidR="283994B4">
        <w:rPr>
          <w:b w:val="1"/>
          <w:bCs w:val="1"/>
          <w:i w:val="1"/>
          <w:iCs w:val="1"/>
        </w:rPr>
        <w:t xml:space="preserve"> – </w:t>
      </w:r>
      <w:r w:rsidRPr="2DDFD817" w:rsidR="283994B4">
        <w:rPr>
          <w:b w:val="0"/>
          <w:bCs w:val="0"/>
          <w:i w:val="1"/>
          <w:iCs w:val="1"/>
        </w:rPr>
        <w:t>The app must be operational 365 days a year, 24 hours a day so the user has access at all times.</w:t>
      </w:r>
    </w:p>
    <w:p w:rsidRPr="004765EA" w:rsidR="0081513C" w:rsidP="2DDFD817" w:rsidRDefault="0081513C" w14:paraId="47E49116" w14:textId="153DC348">
      <w:pPr>
        <w:pStyle w:val="BodyText"/>
        <w:rPr>
          <w:b w:val="0"/>
          <w:bCs w:val="0"/>
          <w:i w:val="1"/>
          <w:iCs w:val="1"/>
        </w:rPr>
      </w:pPr>
      <w:r w:rsidRPr="2DDFD817" w:rsidR="2E24F7E4">
        <w:rPr>
          <w:b w:val="1"/>
          <w:bCs w:val="1"/>
          <w:i w:val="1"/>
          <w:iCs w:val="1"/>
        </w:rPr>
        <w:t>Security</w:t>
      </w:r>
      <w:r w:rsidRPr="2DDFD817" w:rsidR="2602570D">
        <w:rPr>
          <w:b w:val="1"/>
          <w:bCs w:val="1"/>
          <w:i w:val="1"/>
          <w:iCs w:val="1"/>
        </w:rPr>
        <w:t xml:space="preserve"> – </w:t>
      </w:r>
      <w:r w:rsidRPr="2DDFD817" w:rsidR="2602570D">
        <w:rPr>
          <w:b w:val="0"/>
          <w:bCs w:val="0"/>
          <w:i w:val="1"/>
          <w:iCs w:val="1"/>
        </w:rPr>
        <w:t xml:space="preserve">The app provides security for any user with an account, so </w:t>
      </w:r>
      <w:r w:rsidRPr="2DDFD817" w:rsidR="07DAB043">
        <w:rPr>
          <w:b w:val="0"/>
          <w:bCs w:val="0"/>
          <w:i w:val="1"/>
          <w:iCs w:val="1"/>
        </w:rPr>
        <w:t>no</w:t>
      </w:r>
      <w:r w:rsidRPr="2DDFD817" w:rsidR="2602570D">
        <w:rPr>
          <w:b w:val="0"/>
          <w:bCs w:val="0"/>
          <w:i w:val="1"/>
          <w:iCs w:val="1"/>
        </w:rPr>
        <w:t xml:space="preserve"> personal information </w:t>
      </w:r>
      <w:r w:rsidRPr="2DDFD817" w:rsidR="2602570D">
        <w:rPr>
          <w:b w:val="0"/>
          <w:bCs w:val="0"/>
          <w:i w:val="1"/>
          <w:iCs w:val="1"/>
        </w:rPr>
        <w:t>inputted</w:t>
      </w:r>
      <w:r w:rsidRPr="2DDFD817" w:rsidR="2602570D">
        <w:rPr>
          <w:b w:val="0"/>
          <w:bCs w:val="0"/>
          <w:i w:val="1"/>
          <w:iCs w:val="1"/>
        </w:rPr>
        <w:t xml:space="preserve"> </w:t>
      </w:r>
      <w:r w:rsidRPr="2DDFD817" w:rsidR="7302C994">
        <w:rPr>
          <w:b w:val="0"/>
          <w:bCs w:val="0"/>
          <w:i w:val="1"/>
          <w:iCs w:val="1"/>
        </w:rPr>
        <w:t>is</w:t>
      </w:r>
      <w:r w:rsidRPr="2DDFD817" w:rsidR="2602570D">
        <w:rPr>
          <w:b w:val="0"/>
          <w:bCs w:val="0"/>
          <w:i w:val="1"/>
          <w:iCs w:val="1"/>
        </w:rPr>
        <w:t xml:space="preserve"> shared. </w:t>
      </w:r>
      <w:r w:rsidRPr="2DDFD817" w:rsidR="03E56D4F">
        <w:rPr>
          <w:b w:val="0"/>
          <w:bCs w:val="0"/>
          <w:i w:val="1"/>
          <w:iCs w:val="1"/>
        </w:rPr>
        <w:t>Users</w:t>
      </w:r>
      <w:r w:rsidRPr="2DDFD817" w:rsidR="2602570D">
        <w:rPr>
          <w:b w:val="0"/>
          <w:bCs w:val="0"/>
          <w:i w:val="1"/>
          <w:iCs w:val="1"/>
        </w:rPr>
        <w:t xml:space="preserve"> can also select to keep their profile private or public, which will </w:t>
      </w:r>
      <w:r w:rsidRPr="2DDFD817" w:rsidR="2602570D">
        <w:rPr>
          <w:b w:val="0"/>
          <w:bCs w:val="0"/>
          <w:i w:val="1"/>
          <w:iCs w:val="1"/>
        </w:rPr>
        <w:t>determine</w:t>
      </w:r>
      <w:r w:rsidRPr="2DDFD817" w:rsidR="2602570D">
        <w:rPr>
          <w:b w:val="0"/>
          <w:bCs w:val="0"/>
          <w:i w:val="1"/>
          <w:iCs w:val="1"/>
        </w:rPr>
        <w:t xml:space="preserve"> if they want their workouts and profile to be shown to othe</w:t>
      </w:r>
      <w:r w:rsidRPr="2DDFD817" w:rsidR="3B7DE1DD">
        <w:rPr>
          <w:b w:val="0"/>
          <w:bCs w:val="0"/>
          <w:i w:val="1"/>
          <w:iCs w:val="1"/>
        </w:rPr>
        <w:t>r users.</w:t>
      </w:r>
    </w:p>
    <w:p w:rsidRPr="004765EA" w:rsidR="0081513C" w:rsidP="2DDFD817" w:rsidRDefault="0081513C" w14:paraId="1932F33D" w14:textId="149178FF">
      <w:pPr>
        <w:pStyle w:val="Heading1"/>
        <w:rPr>
          <w:b w:val="1"/>
          <w:bCs w:val="1"/>
        </w:rPr>
      </w:pPr>
      <w:bookmarkStart w:name="_Toc133672740" w:id="2"/>
      <w:r w:rsidRPr="2DDFD817" w:rsidR="0081513C">
        <w:rPr>
          <w:b w:val="1"/>
          <w:bCs w:val="1"/>
        </w:rPr>
        <w:t>Class Diagram</w:t>
      </w:r>
      <w:r w:rsidRPr="2DDFD817" w:rsidR="495C7787">
        <w:rPr>
          <w:b w:val="1"/>
          <w:bCs w:val="1"/>
        </w:rPr>
        <w:t xml:space="preserve"> - </w:t>
      </w:r>
      <w:r w:rsidRPr="2DDFD817" w:rsidR="66076D9D">
        <w:rPr>
          <w:b w:val="1"/>
          <w:bCs w:val="1"/>
        </w:rPr>
        <w:t>Mikey</w:t>
      </w:r>
      <w:bookmarkEnd w:id="2"/>
    </w:p>
    <w:p w:rsidRPr="004765EA" w:rsidR="0081513C" w:rsidP="0081513C" w:rsidRDefault="0081513C" w14:paraId="647FD836" w14:textId="2D13BC0B">
      <w:pPr>
        <w:pStyle w:val="Heading1"/>
        <w:rPr>
          <w:b/>
          <w:bCs/>
        </w:rPr>
      </w:pPr>
      <w:bookmarkStart w:name="_Toc133672741" w:id="3"/>
      <w:r w:rsidRPr="2DDFD817" w:rsidR="0081513C">
        <w:rPr>
          <w:b w:val="1"/>
          <w:bCs w:val="1"/>
        </w:rPr>
        <w:t>Use Case Diagram</w:t>
      </w:r>
      <w:r w:rsidRPr="2DDFD817" w:rsidR="4C3DCEB7">
        <w:rPr>
          <w:b w:val="1"/>
          <w:bCs w:val="1"/>
        </w:rPr>
        <w:t xml:space="preserve"> - Ryan</w:t>
      </w:r>
      <w:bookmarkEnd w:id="3"/>
    </w:p>
    <w:p w:rsidRPr="004765EA" w:rsidR="00BB353A" w:rsidP="00BB353A" w:rsidRDefault="00BB353A" w14:paraId="06FD58F0" w14:textId="593F452D">
      <w:pPr>
        <w:pStyle w:val="Heading1"/>
        <w:rPr>
          <w:b/>
          <w:bCs/>
        </w:rPr>
      </w:pPr>
      <w:bookmarkStart w:name="_Toc133672742" w:id="4"/>
      <w:r w:rsidRPr="2DDFD817" w:rsidR="00BB353A">
        <w:rPr>
          <w:b w:val="1"/>
          <w:bCs w:val="1"/>
        </w:rPr>
        <w:t>Use Case Scenarios</w:t>
      </w:r>
      <w:r w:rsidRPr="2DDFD817" w:rsidR="3C399D08">
        <w:rPr>
          <w:b w:val="1"/>
          <w:bCs w:val="1"/>
        </w:rPr>
        <w:t xml:space="preserve"> - Ryan</w:t>
      </w:r>
      <w:bookmarkEnd w:id="4"/>
    </w:p>
    <w:p w:rsidRPr="004765EA" w:rsidR="00BB353A" w:rsidP="00BB353A" w:rsidRDefault="00BB353A" w14:paraId="4D4B4C87" w14:textId="0354BA50">
      <w:pPr>
        <w:pStyle w:val="Heading1"/>
        <w:rPr>
          <w:b/>
          <w:bCs/>
        </w:rPr>
      </w:pPr>
      <w:bookmarkStart w:name="_Toc133672743" w:id="5"/>
      <w:r w:rsidRPr="5B6609DE">
        <w:rPr>
          <w:b/>
          <w:bCs/>
        </w:rPr>
        <w:t>System Sequence Charts</w:t>
      </w:r>
      <w:r w:rsidRPr="5B6609DE" w:rsidR="31F8A8AB">
        <w:rPr>
          <w:b/>
          <w:bCs/>
        </w:rPr>
        <w:t xml:space="preserve"> - </w:t>
      </w:r>
      <w:r w:rsidRPr="5B6609DE" w:rsidR="342C86ED">
        <w:rPr>
          <w:b/>
          <w:bCs/>
        </w:rPr>
        <w:t>Mikey</w:t>
      </w:r>
      <w:bookmarkEnd w:id="5"/>
    </w:p>
    <w:p w:rsidRPr="00BB353A" w:rsidR="00BB353A" w:rsidP="00BB353A" w:rsidRDefault="00BB353A" w14:paraId="5CC3A45E" w14:textId="7A413832">
      <w:pPr>
        <w:pStyle w:val="BodyText"/>
      </w:pPr>
    </w:p>
    <w:sectPr w:rsidRPr="00BB353A" w:rsidR="00BB353A" w:rsidSect="004765EA">
      <w:headerReference w:type="even" r:id="rId8"/>
      <w:footerReference w:type="even" r:id="rId9"/>
      <w:type w:val="continuous"/>
      <w:pgSz w:w="12240" w:h="15840" w:orient="portrait" w:code="1"/>
      <w:pgMar w:top="1440" w:right="1440" w:bottom="1440" w:left="1440" w:header="720" w:footer="960" w:gutter="0"/>
      <w:pgNumType w:start="0"/>
      <w:cols w:space="2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41CA1" w:rsidRDefault="00E41CA1" w14:paraId="2DC88A25" w14:textId="77777777">
      <w:r>
        <w:separator/>
      </w:r>
    </w:p>
  </w:endnote>
  <w:endnote w:type="continuationSeparator" w:id="0">
    <w:p w:rsidR="00E41CA1" w:rsidRDefault="00E41CA1" w14:paraId="1E381394" w14:textId="77777777">
      <w:r>
        <w:continuationSeparator/>
      </w:r>
    </w:p>
  </w:endnote>
  <w:endnote w:type="continuationNotice" w:id="1">
    <w:p w:rsidR="00E86567" w:rsidRDefault="00E86567" w14:paraId="09BDC63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0299B" w:rsidRDefault="0060299B" w14:paraId="092B1017" w14:textId="77777777">
    <w:pPr>
      <w:pStyle w:val="FooterFirst"/>
      <w:rPr>
        <w:rFonts w:cs="Arial"/>
      </w:rPr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5CDF">
      <w:rPr>
        <w:rStyle w:val="PageNumber"/>
        <w:noProof/>
      </w:rPr>
      <w:t>2</w:t>
    </w:r>
    <w:r>
      <w:rPr>
        <w:rStyle w:val="PageNumber"/>
      </w:rPr>
      <w:fldChar w:fldCharType="end"/>
    </w:r>
  </w:p>
  <w:p w:rsidR="0060299B" w:rsidRDefault="0060299B" w14:paraId="5415026B" w14:textId="77777777">
    <w:pPr>
      <w:ind w:left="-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41CA1" w:rsidRDefault="00E41CA1" w14:paraId="755283C6" w14:textId="77777777">
      <w:r>
        <w:separator/>
      </w:r>
    </w:p>
  </w:footnote>
  <w:footnote w:type="continuationSeparator" w:id="0">
    <w:p w:rsidR="00E41CA1" w:rsidRDefault="00E41CA1" w14:paraId="10CBCCDE" w14:textId="77777777">
      <w:r>
        <w:separator/>
      </w:r>
    </w:p>
  </w:footnote>
  <w:footnote w:type="continuationNotice" w:id="1">
    <w:p w:rsidR="00E41CA1" w:rsidRDefault="00E41CA1" w14:paraId="2989C666" w14:textId="77777777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60299B" w:rsidRDefault="00E76C79" w14:paraId="48A7206D" w14:textId="777777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0" allowOverlap="1" wp14:anchorId="2EB8F4AA" wp14:editId="088EE23F">
              <wp:simplePos x="0" y="0"/>
              <wp:positionH relativeFrom="page">
                <wp:posOffset>5255895</wp:posOffset>
              </wp:positionH>
              <wp:positionV relativeFrom="page">
                <wp:posOffset>1082040</wp:posOffset>
              </wp:positionV>
              <wp:extent cx="1371600" cy="762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 w14:anchorId="096B53A0">
            <v:rect id="Rectangle 11" style="position:absolute;margin-left:413.85pt;margin-top:85.2pt;width:108pt;height: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fillcolor="#c8c8c8" strokecolor="white" strokeweight="2.5pt" w14:anchorId="631DEB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">
              <w10:wrap anchorx="page" anchory="page"/>
              <w10:anchorlock/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dAKeywHMDDf+R" int2:id="doAIDMF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hint="default" w:ascii="Arial" w:hAnsi="Arial"/>
        <w:b/>
        <w:i w:val="0"/>
        <w:sz w:val="18"/>
      </w:rPr>
    </w:lvl>
  </w:abstractNum>
  <w:abstractNum w:abstractNumId="3" w15:restartNumberingAfterBreak="0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5" w15:restartNumberingAfterBreak="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7" w15:restartNumberingAfterBreak="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num w:numId="1" w16cid:durableId="1999267103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hint="default" w:ascii="Symbol" w:hAnsi="Symbol"/>
          <w:sz w:val="22"/>
        </w:rPr>
      </w:lvl>
    </w:lvlOverride>
  </w:num>
  <w:num w:numId="2" w16cid:durableId="1855610782">
    <w:abstractNumId w:val="2"/>
  </w:num>
  <w:num w:numId="3" w16cid:durableId="1896355056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hint="default" w:ascii="Arial" w:hAnsi="Arial"/>
          <w:sz w:val="22"/>
        </w:rPr>
      </w:lvl>
    </w:lvlOverride>
  </w:num>
  <w:num w:numId="4" w16cid:durableId="2017224896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hint="default" w:ascii="Times" w:hAnsi="Times"/>
          <w:sz w:val="16"/>
        </w:rPr>
      </w:lvl>
    </w:lvlOverride>
  </w:num>
  <w:num w:numId="5" w16cid:durableId="1195772153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hint="default" w:ascii="Times" w:hAnsi="Times"/>
          <w:sz w:val="12"/>
        </w:rPr>
      </w:lvl>
    </w:lvlOverride>
  </w:num>
  <w:num w:numId="6" w16cid:durableId="741759116">
    <w:abstractNumId w:val="1"/>
  </w:num>
  <w:num w:numId="7" w16cid:durableId="473302813">
    <w:abstractNumId w:val="4"/>
  </w:num>
  <w:num w:numId="8" w16cid:durableId="1165440974">
    <w:abstractNumId w:val="3"/>
  </w:num>
  <w:num w:numId="9" w16cid:durableId="897596423">
    <w:abstractNumId w:val="7"/>
  </w:num>
  <w:num w:numId="10" w16cid:durableId="1220441429">
    <w:abstractNumId w:val="5"/>
  </w:num>
  <w:num w:numId="11" w16cid:durableId="1193416653">
    <w:abstractNumId w:val="6"/>
  </w:num>
  <w:num w:numId="12" w16cid:durableId="513960681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 w16cid:durableId="2011254161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 w16cid:durableId="1477338460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 w16cid:durableId="2039088869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uppressTop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3C"/>
    <w:rsid w:val="00027DE8"/>
    <w:rsid w:val="000D061B"/>
    <w:rsid w:val="00127E24"/>
    <w:rsid w:val="001567DF"/>
    <w:rsid w:val="001D7E8D"/>
    <w:rsid w:val="002F4209"/>
    <w:rsid w:val="003D5CDF"/>
    <w:rsid w:val="003E7697"/>
    <w:rsid w:val="004765EA"/>
    <w:rsid w:val="00477E02"/>
    <w:rsid w:val="00494895"/>
    <w:rsid w:val="004D114F"/>
    <w:rsid w:val="005200B8"/>
    <w:rsid w:val="005C29C1"/>
    <w:rsid w:val="0060299B"/>
    <w:rsid w:val="00602C2A"/>
    <w:rsid w:val="0064461C"/>
    <w:rsid w:val="006B2094"/>
    <w:rsid w:val="00752D7E"/>
    <w:rsid w:val="007B40CA"/>
    <w:rsid w:val="0081513C"/>
    <w:rsid w:val="00815EE0"/>
    <w:rsid w:val="008436B1"/>
    <w:rsid w:val="00867423"/>
    <w:rsid w:val="008E1A01"/>
    <w:rsid w:val="00901196"/>
    <w:rsid w:val="00904A02"/>
    <w:rsid w:val="00935DF0"/>
    <w:rsid w:val="00940B73"/>
    <w:rsid w:val="009825DC"/>
    <w:rsid w:val="00A053BA"/>
    <w:rsid w:val="00A67621"/>
    <w:rsid w:val="00AA100A"/>
    <w:rsid w:val="00AA724F"/>
    <w:rsid w:val="00AF7296"/>
    <w:rsid w:val="00B8078B"/>
    <w:rsid w:val="00BB353A"/>
    <w:rsid w:val="00C13CA5"/>
    <w:rsid w:val="00D0623B"/>
    <w:rsid w:val="00E41CA1"/>
    <w:rsid w:val="00E76C79"/>
    <w:rsid w:val="00E86567"/>
    <w:rsid w:val="00F50A34"/>
    <w:rsid w:val="00F976C1"/>
    <w:rsid w:val="00FA47C0"/>
    <w:rsid w:val="01687EA0"/>
    <w:rsid w:val="018F076A"/>
    <w:rsid w:val="03044F01"/>
    <w:rsid w:val="032AD7CB"/>
    <w:rsid w:val="03A36D7A"/>
    <w:rsid w:val="03E56D4F"/>
    <w:rsid w:val="04DED09E"/>
    <w:rsid w:val="05A09118"/>
    <w:rsid w:val="073C6179"/>
    <w:rsid w:val="0795063B"/>
    <w:rsid w:val="07DAB043"/>
    <w:rsid w:val="0B0F60E6"/>
    <w:rsid w:val="0B3D258C"/>
    <w:rsid w:val="0C79E55C"/>
    <w:rsid w:val="0CC7D44D"/>
    <w:rsid w:val="0E4701A8"/>
    <w:rsid w:val="0E74C64E"/>
    <w:rsid w:val="0FE64CB2"/>
    <w:rsid w:val="10E343BF"/>
    <w:rsid w:val="13483771"/>
    <w:rsid w:val="175A72C9"/>
    <w:rsid w:val="17AAA42C"/>
    <w:rsid w:val="19471224"/>
    <w:rsid w:val="19B9C39A"/>
    <w:rsid w:val="1A71AF52"/>
    <w:rsid w:val="1BC7BF1A"/>
    <w:rsid w:val="1DAE4761"/>
    <w:rsid w:val="1DC9B44D"/>
    <w:rsid w:val="2038E368"/>
    <w:rsid w:val="230FFD61"/>
    <w:rsid w:val="2602570D"/>
    <w:rsid w:val="283994B4"/>
    <w:rsid w:val="28B88CAA"/>
    <w:rsid w:val="28EC02BB"/>
    <w:rsid w:val="2AA83755"/>
    <w:rsid w:val="2D1819AC"/>
    <w:rsid w:val="2DDFD817"/>
    <w:rsid w:val="2E1DEF28"/>
    <w:rsid w:val="2E24F7E4"/>
    <w:rsid w:val="2EBA72AD"/>
    <w:rsid w:val="2FDDA860"/>
    <w:rsid w:val="31F8A8AB"/>
    <w:rsid w:val="328241A2"/>
    <w:rsid w:val="328D721A"/>
    <w:rsid w:val="342C86ED"/>
    <w:rsid w:val="352453F4"/>
    <w:rsid w:val="35A1FBF6"/>
    <w:rsid w:val="35C512DC"/>
    <w:rsid w:val="3760E33D"/>
    <w:rsid w:val="37B0B431"/>
    <w:rsid w:val="3A9883FF"/>
    <w:rsid w:val="3B7DE1DD"/>
    <w:rsid w:val="3B98F5B5"/>
    <w:rsid w:val="3C399D08"/>
    <w:rsid w:val="4174FD94"/>
    <w:rsid w:val="42083739"/>
    <w:rsid w:val="42DFE136"/>
    <w:rsid w:val="4591204B"/>
    <w:rsid w:val="4843C627"/>
    <w:rsid w:val="495C7787"/>
    <w:rsid w:val="4C1546F2"/>
    <w:rsid w:val="4C3DCEB7"/>
    <w:rsid w:val="4D2512C0"/>
    <w:rsid w:val="4D32732D"/>
    <w:rsid w:val="506A13EF"/>
    <w:rsid w:val="508B35C7"/>
    <w:rsid w:val="5205E450"/>
    <w:rsid w:val="5282E612"/>
    <w:rsid w:val="52BD1B20"/>
    <w:rsid w:val="5533D21F"/>
    <w:rsid w:val="55D1E3B7"/>
    <w:rsid w:val="56D990BC"/>
    <w:rsid w:val="586B72E1"/>
    <w:rsid w:val="5905BEFA"/>
    <w:rsid w:val="5A183211"/>
    <w:rsid w:val="5A4DE1FF"/>
    <w:rsid w:val="5B6609DE"/>
    <w:rsid w:val="5BA7ECED"/>
    <w:rsid w:val="5E23318D"/>
    <w:rsid w:val="60078F70"/>
    <w:rsid w:val="607F7041"/>
    <w:rsid w:val="62228AFB"/>
    <w:rsid w:val="62BF7629"/>
    <w:rsid w:val="64196792"/>
    <w:rsid w:val="66076D9D"/>
    <w:rsid w:val="66357F4E"/>
    <w:rsid w:val="699DAE70"/>
    <w:rsid w:val="6A49995B"/>
    <w:rsid w:val="6B08F071"/>
    <w:rsid w:val="6B89859F"/>
    <w:rsid w:val="6F7909F6"/>
    <w:rsid w:val="6FC23794"/>
    <w:rsid w:val="717831F5"/>
    <w:rsid w:val="7302C994"/>
    <w:rsid w:val="73109CCF"/>
    <w:rsid w:val="73307379"/>
    <w:rsid w:val="74E923F5"/>
    <w:rsid w:val="7637DBB0"/>
    <w:rsid w:val="76FD16C4"/>
    <w:rsid w:val="77E82523"/>
    <w:rsid w:val="78903291"/>
    <w:rsid w:val="7983F584"/>
    <w:rsid w:val="7B069D88"/>
    <w:rsid w:val="7B613004"/>
    <w:rsid w:val="7D63AD28"/>
    <w:rsid w:val="7F9B0F16"/>
    <w:rsid w:val="7FCCA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C57FEA"/>
  <w15:chartTrackingRefBased/>
  <w15:docId w15:val="{302FA4CD-9020-476A-8409-18378916AE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D5CDF"/>
  </w:style>
  <w:style w:type="paragraph" w:styleId="Heading1">
    <w:name w:val="heading 1"/>
    <w:basedOn w:val="Normal"/>
    <w:next w:val="Normal"/>
    <w:link w:val="Heading1Char"/>
    <w:uiPriority w:val="9"/>
    <w:qFormat/>
    <w:rsid w:val="003D5CDF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DF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CDF"/>
    <w:pPr>
      <w:keepNext/>
      <w:keepLines/>
      <w:spacing w:before="120" w:after="0" w:line="240" w:lineRule="auto"/>
      <w:outlineLvl w:val="2"/>
    </w:pPr>
    <w:rPr>
      <w:rFonts w:asciiTheme="majorHAnsi" w:hAnsiTheme="majorHAnsi" w:eastAsiaTheme="majorEastAsia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CDF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5CDF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5CDF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5CDF"/>
    <w:pPr>
      <w:keepNext/>
      <w:keepLines/>
      <w:spacing w:before="120" w:after="0"/>
      <w:outlineLvl w:val="6"/>
    </w:pPr>
    <w:rPr>
      <w:rFonts w:asciiTheme="majorHAnsi" w:hAnsiTheme="majorHAnsi" w:eastAsiaTheme="majorEastAsia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5CDF"/>
    <w:pPr>
      <w:keepNext/>
      <w:keepLines/>
      <w:spacing w:before="120" w:after="0"/>
      <w:outlineLvl w:val="7"/>
    </w:pPr>
    <w:rPr>
      <w:rFonts w:asciiTheme="majorHAnsi" w:hAnsiTheme="majorHAnsi" w:eastAsiaTheme="majorEastAsia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5CDF"/>
    <w:pPr>
      <w:keepNext/>
      <w:keepLines/>
      <w:spacing w:before="120" w:after="0"/>
      <w:outlineLvl w:val="8"/>
    </w:pPr>
    <w:rPr>
      <w:rFonts w:asciiTheme="majorHAnsi" w:hAnsiTheme="majorHAnsi" w:eastAsiaTheme="majorEastAsia" w:cstheme="majorBidi"/>
      <w:b/>
      <w:bCs/>
      <w:i/>
      <w:iCs/>
      <w:caps/>
      <w:color w:val="7F7F7F" w:themeColor="text1" w:themeTint="8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Base" w:customStyle="1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styleId="BodyText">
    <w:name w:val="Body Text"/>
    <w:basedOn w:val="Normal"/>
    <w:pPr>
      <w:spacing w:after="220" w:line="220" w:lineRule="atLeast"/>
    </w:pPr>
  </w:style>
  <w:style w:type="paragraph" w:styleId="FootnoteBase" w:customStyle="1">
    <w:name w:val="Footnote Base"/>
    <w:basedOn w:val="Normal"/>
    <w:pPr>
      <w:keepLines/>
      <w:spacing w:line="220" w:lineRule="atLeast"/>
    </w:pPr>
    <w:rPr>
      <w:sz w:val="18"/>
    </w:rPr>
  </w:style>
  <w:style w:type="paragraph" w:styleId="BlockQuotation" w:customStyle="1">
    <w:name w:val="Block Quotation"/>
    <w:basedOn w:val="BodyText"/>
    <w:pPr>
      <w:keepLines/>
      <w:pBdr>
        <w:left w:val="single" w:color="808080" w:sz="36" w:space="3"/>
        <w:bottom w:val="single" w:color="FFFFFF" w:sz="48" w:space="3"/>
      </w:pBdr>
      <w:spacing w:after="60"/>
      <w:ind w:left="1440" w:right="720"/>
    </w:pPr>
    <w:rPr>
      <w:i/>
    </w:rPr>
  </w:style>
  <w:style w:type="paragraph" w:styleId="BodyTextKeep" w:customStyle="1">
    <w:name w:val="Body Text Keep"/>
    <w:basedOn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D5CDF"/>
    <w:pPr>
      <w:spacing w:line="240" w:lineRule="auto"/>
    </w:pPr>
    <w:rPr>
      <w:b/>
      <w:bCs/>
      <w:smallCaps/>
      <w:color w:val="595959" w:themeColor="text1" w:themeTint="A6"/>
    </w:rPr>
  </w:style>
  <w:style w:type="paragraph" w:styleId="Picture" w:customStyle="1">
    <w:name w:val="Picture"/>
    <w:basedOn w:val="Normal"/>
    <w:next w:val="Caption"/>
    <w:pPr>
      <w:keepNext/>
    </w:pPr>
  </w:style>
  <w:style w:type="paragraph" w:styleId="DocumentLabel" w:customStyle="1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</w:style>
  <w:style w:type="paragraph" w:styleId="HeaderBase" w:customStyle="1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styleId="IndexBase" w:customStyle="1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styleId="SectionHeading" w:customStyle="1">
    <w:name w:val="Section Heading"/>
    <w:basedOn w:val="Heading1"/>
  </w:style>
  <w:style w:type="character" w:styleId="Lead-inEmphasis" w:customStyle="1">
    <w:name w:val="Lead-in Emphasis"/>
    <w:rPr>
      <w:rFonts w:ascii="Arial" w:hAnsi="Arial"/>
      <w:b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rPr>
      <w:rFonts w:ascii="Arial" w:hAnsi="Arial"/>
      <w:b/>
      <w:sz w:val="18"/>
    </w:rPr>
  </w:style>
  <w:style w:type="paragraph" w:styleId="SubtitleCover" w:customStyle="1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styleId="TitleCover" w:customStyle="1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styleId="Superscript" w:customStyle="1">
    <w:name w:val="Superscript"/>
    <w:rPr>
      <w:b/>
      <w:vertAlign w:val="superscript"/>
    </w:rPr>
  </w:style>
  <w:style w:type="paragraph" w:styleId="TOCBase" w:customStyle="1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uiPriority w:val="39"/>
    <w:rPr>
      <w:b/>
      <w:spacing w:val="-4"/>
    </w:rPr>
  </w:style>
  <w:style w:type="paragraph" w:styleId="TOC2">
    <w:name w:val="toc 2"/>
    <w:basedOn w:val="TOCBase"/>
    <w:semiHidden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styleId="SectionLabel" w:customStyle="1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styleId="FooterFirst" w:customStyle="1">
    <w:name w:val="Footer First"/>
    <w:basedOn w:val="Footer"/>
    <w:pPr>
      <w:pBdr>
        <w:bottom w:val="single" w:color="auto" w:sz="6" w:space="1"/>
      </w:pBdr>
      <w:spacing w:before="600"/>
    </w:pPr>
    <w:rPr>
      <w:b/>
    </w:rPr>
  </w:style>
  <w:style w:type="paragraph" w:styleId="FooterEven" w:customStyle="1">
    <w:name w:val="Footer Even"/>
    <w:basedOn w:val="Footer"/>
    <w:pPr>
      <w:pBdr>
        <w:bottom w:val="single" w:color="auto" w:sz="6" w:space="1"/>
      </w:pBdr>
      <w:spacing w:before="600"/>
    </w:pPr>
    <w:rPr>
      <w:b/>
    </w:rPr>
  </w:style>
  <w:style w:type="paragraph" w:styleId="FooterOdd" w:customStyle="1">
    <w:name w:val="Footer Odd"/>
    <w:basedOn w:val="Footer"/>
    <w:pPr>
      <w:pBdr>
        <w:bottom w:val="single" w:color="auto" w:sz="6" w:space="1"/>
      </w:pBdr>
      <w:spacing w:before="600"/>
    </w:pPr>
    <w:rPr>
      <w:b/>
    </w:rPr>
  </w:style>
  <w:style w:type="paragraph" w:styleId="HeaderFirst" w:customStyle="1">
    <w:name w:val="Header First"/>
    <w:basedOn w:val="Header"/>
  </w:style>
  <w:style w:type="paragraph" w:styleId="HeaderEven" w:customStyle="1">
    <w:name w:val="Header Even"/>
    <w:basedOn w:val="Header"/>
  </w:style>
  <w:style w:type="paragraph" w:styleId="HeaderOdd" w:customStyle="1">
    <w:name w:val="Header Odd"/>
    <w:basedOn w:val="Header"/>
  </w:style>
  <w:style w:type="paragraph" w:styleId="ChapterLabel" w:customStyle="1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styleId="ChapterTitle" w:customStyle="1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styleId="ChapterSubtitle" w:customStyle="1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pPr>
      <w:ind w:left="1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5CDF"/>
    <w:pPr>
      <w:numPr>
        <w:ilvl w:val="1"/>
      </w:numPr>
    </w:pPr>
    <w:rPr>
      <w:rFonts w:asciiTheme="majorHAnsi" w:hAnsiTheme="majorHAnsi" w:eastAsiaTheme="majorEastAsia" w:cstheme="majorBidi"/>
      <w:small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5CDF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color w:val="404040" w:themeColor="text1" w:themeTint="BF"/>
      <w:spacing w:val="-10"/>
      <w:sz w:val="72"/>
      <w:szCs w:val="72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basedOn w:val="DefaultParagraphFont"/>
    <w:uiPriority w:val="20"/>
    <w:qFormat/>
    <w:rsid w:val="003D5CDF"/>
    <w:rPr>
      <w:i/>
      <w:iCs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styleId="ReturnAddress" w:customStyle="1">
    <w:name w:val="Return Address"/>
    <w:basedOn w:val="Normal"/>
    <w:pPr>
      <w:keepLines/>
      <w:framePr w:w="2160" w:h="1195" w:wrap="notBeside" w:hAnchor="margin" w:vAnchor="page" w:xAlign="right" w:y="678" w:anchorLock="1"/>
      <w:spacing w:line="220" w:lineRule="atLeast"/>
    </w:pPr>
    <w:rPr>
      <w:sz w:val="16"/>
    </w:rPr>
  </w:style>
  <w:style w:type="character" w:styleId="Slogan" w:customStyle="1">
    <w:name w:val="Slogan"/>
    <w:rPr>
      <w:i/>
      <w:spacing w:val="-6"/>
      <w:sz w:val="24"/>
    </w:rPr>
  </w:style>
  <w:style w:type="paragraph" w:styleId="CompanyName" w:customStyle="1">
    <w:name w:val="Company Name"/>
    <w:basedOn w:val="DocumentLabel"/>
    <w:pPr>
      <w:spacing w:before="0"/>
    </w:pPr>
  </w:style>
  <w:style w:type="paragraph" w:styleId="PartLabel" w:customStyle="1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styleId="PartSubtitle" w:customStyle="1">
    <w:name w:val="Part Subtitle"/>
    <w:basedOn w:val="Normal"/>
    <w:next w:val="BodyText"/>
    <w:pPr>
      <w:keepNext/>
      <w:keepLines/>
      <w:spacing w:line="400" w:lineRule="atLeast"/>
      <w:ind w:right="2160"/>
    </w:pPr>
    <w:rPr>
      <w:i/>
      <w:spacing w:val="-14"/>
      <w:kern w:val="28"/>
      <w:sz w:val="34"/>
    </w:rPr>
  </w:style>
  <w:style w:type="paragraph" w:styleId="PartTitle" w:customStyle="1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3D5CDF"/>
    <w:rPr>
      <w:rFonts w:asciiTheme="majorHAnsi" w:hAnsiTheme="majorHAnsi" w:eastAsiaTheme="majorEastAsia" w:cstheme="majorBidi"/>
      <w:caps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3D5CDF"/>
    <w:rPr>
      <w:rFonts w:asciiTheme="majorHAnsi" w:hAnsiTheme="majorHAnsi" w:eastAsiaTheme="majorEastAsia" w:cstheme="majorBidi"/>
      <w:cap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3D5CDF"/>
    <w:rPr>
      <w:rFonts w:asciiTheme="majorHAnsi" w:hAnsiTheme="majorHAnsi" w:eastAsiaTheme="majorEastAsia" w:cstheme="majorBidi"/>
      <w:smallCaps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3D5CDF"/>
    <w:rPr>
      <w:rFonts w:asciiTheme="majorHAnsi" w:hAnsiTheme="majorHAnsi" w:eastAsiaTheme="majorEastAsia" w:cstheme="majorBidi"/>
      <w:caps/>
    </w:rPr>
  </w:style>
  <w:style w:type="character" w:styleId="Heading5Char" w:customStyle="1">
    <w:name w:val="Heading 5 Char"/>
    <w:basedOn w:val="DefaultParagraphFont"/>
    <w:link w:val="Heading5"/>
    <w:uiPriority w:val="9"/>
    <w:rsid w:val="003D5CDF"/>
    <w:rPr>
      <w:rFonts w:asciiTheme="majorHAnsi" w:hAnsiTheme="majorHAnsi" w:eastAsiaTheme="majorEastAsia" w:cstheme="majorBidi"/>
      <w:i/>
      <w:iCs/>
      <w:caps/>
    </w:rPr>
  </w:style>
  <w:style w:type="character" w:styleId="Heading6Char" w:customStyle="1">
    <w:name w:val="Heading 6 Char"/>
    <w:basedOn w:val="DefaultParagraphFont"/>
    <w:link w:val="Heading6"/>
    <w:uiPriority w:val="9"/>
    <w:rsid w:val="003D5CDF"/>
    <w:rPr>
      <w:rFonts w:asciiTheme="majorHAnsi" w:hAnsiTheme="majorHAnsi" w:eastAsiaTheme="majorEastAsia" w:cstheme="majorBidi"/>
      <w:b/>
      <w:bCs/>
      <w:caps/>
      <w:color w:val="262626" w:themeColor="text1" w:themeTint="D9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rsid w:val="003D5CDF"/>
    <w:rPr>
      <w:rFonts w:asciiTheme="majorHAnsi" w:hAnsiTheme="majorHAnsi" w:eastAsiaTheme="majorEastAsia" w:cstheme="majorBidi"/>
      <w:b/>
      <w:bCs/>
      <w:i/>
      <w:iCs/>
      <w:caps/>
      <w:color w:val="262626" w:themeColor="text1" w:themeTint="D9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rsid w:val="003D5CDF"/>
    <w:rPr>
      <w:rFonts w:asciiTheme="majorHAnsi" w:hAnsiTheme="majorHAnsi" w:eastAsiaTheme="majorEastAsia" w:cstheme="majorBidi"/>
      <w:b/>
      <w:bCs/>
      <w:caps/>
      <w:color w:val="7F7F7F" w:themeColor="text1" w:themeTint="8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sid w:val="003D5CDF"/>
    <w:rPr>
      <w:rFonts w:asciiTheme="majorHAnsi" w:hAnsiTheme="majorHAnsi" w:eastAsiaTheme="majorEastAsia" w:cstheme="majorBidi"/>
      <w:b/>
      <w:bCs/>
      <w:i/>
      <w:iCs/>
      <w:caps/>
      <w:color w:val="7F7F7F" w:themeColor="text1" w:themeTint="80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rsid w:val="003D5CDF"/>
    <w:rPr>
      <w:rFonts w:asciiTheme="majorHAnsi" w:hAnsiTheme="majorHAnsi" w:eastAsiaTheme="majorEastAsia" w:cstheme="majorBidi"/>
      <w:caps/>
      <w:color w:val="404040" w:themeColor="text1" w:themeTint="BF"/>
      <w:spacing w:val="-10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rsid w:val="003D5CDF"/>
    <w:rPr>
      <w:rFonts w:asciiTheme="majorHAnsi" w:hAnsiTheme="majorHAnsi" w:eastAsiaTheme="majorEastAsia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D5CDF"/>
    <w:rPr>
      <w:b/>
      <w:bCs/>
    </w:rPr>
  </w:style>
  <w:style w:type="paragraph" w:styleId="NoSpacing">
    <w:name w:val="No Spacing"/>
    <w:link w:val="NoSpacingChar"/>
    <w:uiPriority w:val="1"/>
    <w:qFormat/>
    <w:rsid w:val="003D5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CDF"/>
    <w:pPr>
      <w:spacing w:before="160" w:line="240" w:lineRule="auto"/>
      <w:ind w:left="720" w:right="720"/>
    </w:pPr>
    <w:rPr>
      <w:rFonts w:asciiTheme="majorHAnsi" w:hAnsiTheme="majorHAnsi" w:eastAsiaTheme="majorEastAsia" w:cstheme="majorBidi"/>
      <w:sz w:val="25"/>
      <w:szCs w:val="25"/>
    </w:rPr>
  </w:style>
  <w:style w:type="character" w:styleId="QuoteChar" w:customStyle="1">
    <w:name w:val="Quote Char"/>
    <w:basedOn w:val="DefaultParagraphFont"/>
    <w:link w:val="Quote"/>
    <w:uiPriority w:val="29"/>
    <w:rsid w:val="003D5CDF"/>
    <w:rPr>
      <w:rFonts w:asciiTheme="majorHAnsi" w:hAnsiTheme="majorHAnsi" w:eastAsiaTheme="majorEastAsia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D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D5CD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5C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5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5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5CD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D5CD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3D5CDF"/>
    <w:pPr>
      <w:outlineLvl w:val="9"/>
    </w:pPr>
  </w:style>
  <w:style w:type="character" w:styleId="NoSpacingChar" w:customStyle="1">
    <w:name w:val="No Spacing Char"/>
    <w:basedOn w:val="DefaultParagraphFont"/>
    <w:link w:val="NoSpacing"/>
    <w:uiPriority w:val="1"/>
    <w:rsid w:val="00476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20/10/relationships/intelligence" Target="intelligence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6decb061fdde478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port.dot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8aa48-4bab-4f55-a3cb-bc28a04a41b7}"/>
      </w:docPartPr>
      <w:docPartBody>
        <w:p w14:paraId="3C08925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Contemporary%20Report.dot</ap:Template>
  <ap:Application>Microsoft Word for the web</ap:Application>
  <ap:DocSecurity>4</ap:DocSecurity>
  <ap:ScaleCrop>false</ap:ScaleCrop>
  <ap:Company>Team Members Names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&lt;app Name&gt; System Requirements Document</dc:title>
  <dc:subject>DRAFT</dc:subject>
  <dc:creator>Team Name</dc:creator>
  <keywords/>
  <lastModifiedBy>pietrewicz.michae</lastModifiedBy>
  <revision>25</revision>
  <lastPrinted>1900-01-01T08:00:00.0000000Z</lastPrinted>
  <dcterms:created xsi:type="dcterms:W3CDTF">2023-10-31T14:47:00.0000000Z</dcterms:created>
  <dcterms:modified xsi:type="dcterms:W3CDTF">2023-12-13T04:43:28.7084008Z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